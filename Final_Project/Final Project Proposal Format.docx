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77C5" w14:textId="0029A240" w:rsidR="00555601" w:rsidRPr="00F42AD4" w:rsidRDefault="00623630" w:rsidP="00555601">
      <w:pPr>
        <w:pStyle w:val="Header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/>
          <w:b/>
          <w:sz w:val="32"/>
          <w:szCs w:val="32"/>
        </w:rPr>
        <w:t>Final Project Proposal Example</w:t>
      </w:r>
    </w:p>
    <w:p w14:paraId="06167E89" w14:textId="77777777" w:rsidR="00555601" w:rsidRPr="00F42AD4" w:rsidRDefault="00555601" w:rsidP="00555601">
      <w:pPr>
        <w:pStyle w:val="Header"/>
        <w:jc w:val="center"/>
        <w:rPr>
          <w:rFonts w:ascii="Palatino" w:hAnsi="Palatino" w:cs="Arial"/>
          <w:b/>
          <w:sz w:val="32"/>
          <w:szCs w:val="32"/>
        </w:rPr>
      </w:pPr>
    </w:p>
    <w:p w14:paraId="28010990" w14:textId="77777777" w:rsidR="00555601" w:rsidRPr="00F42AD4" w:rsidRDefault="00617D3E" w:rsidP="00555601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A0CEFEF" wp14:editId="1D5D8682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82F0B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" o:allowincell="f" strokeweight="1.5pt"/>
            </w:pict>
          </mc:Fallback>
        </mc:AlternateContent>
      </w:r>
    </w:p>
    <w:p w14:paraId="4AD8B134" w14:textId="694C0FEA" w:rsidR="00555601" w:rsidRPr="00F42AD4" w:rsidRDefault="00BE5FA5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 xml:space="preserve">Project </w:t>
      </w:r>
      <w:r w:rsidR="00623630">
        <w:rPr>
          <w:rFonts w:ascii="Palatino" w:hAnsi="Palatino" w:cs="Arial"/>
          <w:b/>
          <w:sz w:val="28"/>
          <w:szCs w:val="28"/>
        </w:rPr>
        <w:t>Topic</w:t>
      </w:r>
    </w:p>
    <w:p w14:paraId="7612F433" w14:textId="77777777" w:rsidR="00555601" w:rsidRPr="00F42AD4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502F4056" w14:textId="60438FF5" w:rsidR="00555601" w:rsidRPr="00623630" w:rsidRDefault="00E37CB2" w:rsidP="00555601">
      <w:pPr>
        <w:numPr>
          <w:ilvl w:val="0"/>
          <w:numId w:val="17"/>
        </w:num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The title of your project</w:t>
      </w:r>
    </w:p>
    <w:p w14:paraId="3FC40E2A" w14:textId="2CABAB2B" w:rsidR="00555601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50D2697C" w14:textId="1D72C929" w:rsidR="001C5E41" w:rsidRDefault="001C5E41" w:rsidP="00555601">
      <w:pPr>
        <w:rPr>
          <w:rFonts w:ascii="Palatino" w:hAnsi="Palatino" w:cs="Arial"/>
          <w:b/>
          <w:sz w:val="28"/>
          <w:szCs w:val="28"/>
        </w:rPr>
      </w:pPr>
    </w:p>
    <w:p w14:paraId="148214EA" w14:textId="534F9FE6" w:rsidR="007A79CC" w:rsidRPr="00F42AD4" w:rsidRDefault="007A79CC" w:rsidP="007A79C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Group Members</w:t>
      </w:r>
    </w:p>
    <w:p w14:paraId="5D691C7D" w14:textId="77777777" w:rsidR="007A79CC" w:rsidRPr="00F42AD4" w:rsidRDefault="007A79CC" w:rsidP="007A79CC">
      <w:pPr>
        <w:rPr>
          <w:rFonts w:ascii="Palatino" w:hAnsi="Palatino" w:cs="Arial"/>
          <w:b/>
          <w:sz w:val="28"/>
          <w:szCs w:val="28"/>
        </w:rPr>
      </w:pPr>
    </w:p>
    <w:p w14:paraId="2476CC31" w14:textId="699BE77A" w:rsidR="007A79CC" w:rsidRPr="00623630" w:rsidRDefault="007A79CC" w:rsidP="007A79CC">
      <w:pPr>
        <w:numPr>
          <w:ilvl w:val="0"/>
          <w:numId w:val="17"/>
        </w:num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Name and student ID for the group members</w:t>
      </w:r>
    </w:p>
    <w:p w14:paraId="579BF13A" w14:textId="77777777" w:rsidR="007A79CC" w:rsidRDefault="007A79CC" w:rsidP="00555601">
      <w:pPr>
        <w:rPr>
          <w:rFonts w:ascii="Palatino" w:hAnsi="Palatino" w:cs="Arial"/>
          <w:b/>
          <w:sz w:val="28"/>
          <w:szCs w:val="28"/>
        </w:rPr>
      </w:pPr>
    </w:p>
    <w:p w14:paraId="439DF2A7" w14:textId="77777777" w:rsidR="007A79CC" w:rsidRPr="00F41987" w:rsidRDefault="007A79CC" w:rsidP="00555601">
      <w:pPr>
        <w:rPr>
          <w:rFonts w:ascii="Palatino" w:hAnsi="Palatino" w:cs="Arial"/>
          <w:b/>
          <w:sz w:val="28"/>
          <w:szCs w:val="28"/>
        </w:rPr>
      </w:pPr>
    </w:p>
    <w:p w14:paraId="5F6042D0" w14:textId="0668824D" w:rsidR="00555601" w:rsidRPr="00F42AD4" w:rsidRDefault="00E37CB2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Project Description</w:t>
      </w:r>
    </w:p>
    <w:p w14:paraId="0AF01270" w14:textId="77777777" w:rsidR="00555601" w:rsidRPr="00F42AD4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72313C35" w14:textId="51E7912A" w:rsidR="00E37CB2" w:rsidRPr="00623630" w:rsidRDefault="00E37CB2" w:rsidP="00E37CB2">
      <w:pPr>
        <w:numPr>
          <w:ilvl w:val="0"/>
          <w:numId w:val="17"/>
        </w:num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Brief introduction of your project</w:t>
      </w:r>
      <w:r w:rsidR="00A50EC8">
        <w:rPr>
          <w:rFonts w:ascii="Palatino" w:hAnsi="Palatino" w:cs="Arial"/>
          <w:szCs w:val="24"/>
        </w:rPr>
        <w:t>, what you want to show when you finish your project.</w:t>
      </w:r>
    </w:p>
    <w:p w14:paraId="79FBF282" w14:textId="527B31E4" w:rsidR="00555601" w:rsidRDefault="00555601" w:rsidP="00555601">
      <w:pPr>
        <w:rPr>
          <w:rFonts w:ascii="Palatino" w:hAnsi="Palatino" w:cs="Arial"/>
          <w:szCs w:val="24"/>
        </w:rPr>
      </w:pPr>
    </w:p>
    <w:p w14:paraId="5140E450" w14:textId="77777777" w:rsidR="00623630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</w:p>
    <w:p w14:paraId="51936D98" w14:textId="577038B7" w:rsidR="00555601" w:rsidRPr="00F42AD4" w:rsidRDefault="00A50EC8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 xml:space="preserve">Possible Dataset </w:t>
      </w:r>
    </w:p>
    <w:p w14:paraId="1FE0508A" w14:textId="77777777" w:rsidR="00555601" w:rsidRPr="00F42AD4" w:rsidRDefault="00555601" w:rsidP="00F41987">
      <w:pPr>
        <w:rPr>
          <w:rFonts w:ascii="Palatino" w:hAnsi="Palatino" w:cs="Arial"/>
          <w:szCs w:val="24"/>
        </w:rPr>
      </w:pPr>
    </w:p>
    <w:p w14:paraId="2C74635F" w14:textId="7B96F5D4" w:rsidR="00A50EC8" w:rsidRDefault="00A50EC8" w:rsidP="00A50EC8">
      <w:pPr>
        <w:numPr>
          <w:ilvl w:val="0"/>
          <w:numId w:val="27"/>
        </w:num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What kind of dataset you will use in the project and how you will use the dataset.</w:t>
      </w:r>
    </w:p>
    <w:p w14:paraId="2A4ACDCB" w14:textId="12C59EF8" w:rsidR="00A50EC8" w:rsidRDefault="00A50EC8" w:rsidP="00A50EC8">
      <w:pPr>
        <w:ind w:left="425"/>
        <w:rPr>
          <w:rFonts w:ascii="Palatino" w:hAnsi="Palatino" w:cs="Arial"/>
          <w:szCs w:val="24"/>
        </w:rPr>
      </w:pPr>
    </w:p>
    <w:p w14:paraId="427048BD" w14:textId="5BE23892" w:rsidR="00A50EC8" w:rsidRDefault="00A50EC8" w:rsidP="00A50EC8">
      <w:pPr>
        <w:ind w:left="425"/>
        <w:rPr>
          <w:rFonts w:ascii="Palatino" w:hAnsi="Palatino" w:cs="Arial"/>
          <w:szCs w:val="24"/>
        </w:rPr>
      </w:pPr>
    </w:p>
    <w:p w14:paraId="124F0605" w14:textId="5859D892" w:rsidR="00A50EC8" w:rsidRPr="00F42AD4" w:rsidRDefault="00A50EC8" w:rsidP="00A50EC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 xml:space="preserve">Possible Strategies for the Project  </w:t>
      </w:r>
    </w:p>
    <w:p w14:paraId="10A12D2E" w14:textId="77777777" w:rsidR="00A50EC8" w:rsidRDefault="00A50EC8" w:rsidP="00A50EC8">
      <w:pPr>
        <w:ind w:left="425"/>
        <w:rPr>
          <w:rFonts w:ascii="Palatino" w:hAnsi="Palatino" w:cs="Arial"/>
          <w:szCs w:val="24"/>
        </w:rPr>
      </w:pPr>
    </w:p>
    <w:p w14:paraId="531BF900" w14:textId="484427E4" w:rsidR="00A50EC8" w:rsidRDefault="00A50EC8" w:rsidP="00A50EC8">
      <w:pPr>
        <w:numPr>
          <w:ilvl w:val="0"/>
          <w:numId w:val="27"/>
        </w:num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 xml:space="preserve">What kind of algorithms you may </w:t>
      </w:r>
      <w:r w:rsidR="006E5795">
        <w:rPr>
          <w:rFonts w:ascii="Palatino" w:hAnsi="Palatino" w:cs="Arial"/>
          <w:szCs w:val="24"/>
        </w:rPr>
        <w:t xml:space="preserve">evaluate </w:t>
      </w:r>
      <w:r>
        <w:rPr>
          <w:rFonts w:ascii="Palatino" w:hAnsi="Palatino" w:cs="Arial"/>
          <w:szCs w:val="24"/>
        </w:rPr>
        <w:t>in the project.</w:t>
      </w:r>
    </w:p>
    <w:p w14:paraId="61C18FDF" w14:textId="13C40C8C" w:rsidR="00A50EC8" w:rsidRDefault="00A50EC8" w:rsidP="00A50EC8">
      <w:pPr>
        <w:numPr>
          <w:ilvl w:val="0"/>
          <w:numId w:val="27"/>
        </w:num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How to train the model and tune the optimal parameters</w:t>
      </w:r>
    </w:p>
    <w:p w14:paraId="51B30561" w14:textId="3325A439" w:rsidR="00A50EC8" w:rsidRDefault="00A50EC8" w:rsidP="00A50EC8">
      <w:pPr>
        <w:ind w:left="425"/>
        <w:rPr>
          <w:rFonts w:ascii="Palatino" w:hAnsi="Palatino" w:cs="Arial"/>
          <w:szCs w:val="24"/>
        </w:rPr>
      </w:pPr>
    </w:p>
    <w:p w14:paraId="4619E0F2" w14:textId="77777777" w:rsidR="001C5E41" w:rsidRDefault="001C5E41" w:rsidP="00A50EC8">
      <w:pPr>
        <w:ind w:left="425"/>
        <w:rPr>
          <w:rFonts w:ascii="Palatino" w:hAnsi="Palatino" w:cs="Arial"/>
          <w:szCs w:val="24"/>
        </w:rPr>
      </w:pPr>
    </w:p>
    <w:p w14:paraId="475175CF" w14:textId="4B21AC3E" w:rsidR="00E26987" w:rsidRPr="00F42AD4" w:rsidRDefault="00E26987" w:rsidP="00E26987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Schedule for the project</w:t>
      </w:r>
    </w:p>
    <w:p w14:paraId="1B216C54" w14:textId="77777777" w:rsidR="00E26987" w:rsidRPr="00F42AD4" w:rsidRDefault="00E26987" w:rsidP="00E26987">
      <w:pPr>
        <w:rPr>
          <w:rFonts w:ascii="Palatino" w:hAnsi="Palatino" w:cs="Arial"/>
          <w:szCs w:val="24"/>
        </w:rPr>
      </w:pPr>
    </w:p>
    <w:p w14:paraId="6C459C18" w14:textId="6AC0A530" w:rsidR="00E26987" w:rsidRDefault="001C5E41" w:rsidP="00E26987">
      <w:pPr>
        <w:numPr>
          <w:ilvl w:val="0"/>
          <w:numId w:val="27"/>
        </w:num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>Schedule plan and arrangement to finish the project</w:t>
      </w:r>
    </w:p>
    <w:p w14:paraId="1F7080E1" w14:textId="6859D1E4" w:rsidR="00555601" w:rsidRPr="00623630" w:rsidRDefault="00555601" w:rsidP="00A50EC8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</w:p>
    <w:sectPr w:rsidR="00555601" w:rsidRPr="00623630" w:rsidSect="00555601">
      <w:headerReference w:type="default" r:id="rId7"/>
      <w:footerReference w:type="default" r:id="rId8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CC787" w14:textId="77777777" w:rsidR="00CD7A83" w:rsidRDefault="00CD7A83">
      <w:r>
        <w:separator/>
      </w:r>
    </w:p>
  </w:endnote>
  <w:endnote w:type="continuationSeparator" w:id="0">
    <w:p w14:paraId="51792B79" w14:textId="77777777" w:rsidR="00CD7A83" w:rsidRDefault="00CD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SimSun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496C4" w14:textId="67CAAC34" w:rsidR="00555601" w:rsidRPr="00F42AD4" w:rsidRDefault="00617D3E">
    <w:pPr>
      <w:pStyle w:val="Footer"/>
      <w:rPr>
        <w:rFonts w:ascii="Palatino" w:hAnsi="Palatino" w:cs="Arial"/>
      </w:rPr>
    </w:pPr>
    <w:r>
      <w:rPr>
        <w:rFonts w:ascii="Palatino" w:hAnsi="Palatino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BEA037" wp14:editId="78154082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9C437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" strokeweight="1.5pt"/>
          </w:pict>
        </mc:Fallback>
      </mc:AlternateContent>
    </w:r>
    <w:r w:rsidRPr="00F42AD4">
      <w:rPr>
        <w:rFonts w:ascii="Palatino" w:hAnsi="Palatino" w:cs="Arial"/>
      </w:rPr>
      <w:t xml:space="preserve">© Ma, Hsi-Pin, Lab for Reliable Computing (LaRC), EE, NTHU.                                 </w:t>
    </w:r>
    <w:r w:rsidR="00FE20B4">
      <w:rPr>
        <w:rFonts w:ascii="Palatino" w:hAnsi="Palatino" w:cs="Arial"/>
      </w:rPr>
      <w:t xml:space="preserve">  Fall</w:t>
    </w:r>
    <w:r>
      <w:rPr>
        <w:rFonts w:ascii="Palatino" w:hAnsi="Palatino" w:cs="Arial"/>
      </w:rPr>
      <w:t>, 20</w:t>
    </w:r>
    <w:r w:rsidR="007A488E">
      <w:rPr>
        <w:rFonts w:ascii="Palatino" w:hAnsi="Palatino" w:cs="Arial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509BE" w14:textId="77777777" w:rsidR="00CD7A83" w:rsidRDefault="00CD7A83">
      <w:r>
        <w:separator/>
      </w:r>
    </w:p>
  </w:footnote>
  <w:footnote w:type="continuationSeparator" w:id="0">
    <w:p w14:paraId="79F1D75E" w14:textId="77777777" w:rsidR="00CD7A83" w:rsidRDefault="00CD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5A087" w14:textId="7599D972" w:rsidR="00555601" w:rsidRPr="00F42AD4" w:rsidRDefault="00555601" w:rsidP="00555601">
    <w:pPr>
      <w:pStyle w:val="Header"/>
      <w:rPr>
        <w:rFonts w:ascii="Palatino" w:hAnsi="Palatino"/>
      </w:rPr>
    </w:pPr>
    <w:r w:rsidRPr="00F42AD4">
      <w:rPr>
        <w:rFonts w:ascii="Palatino" w:hAnsi="Palatino"/>
      </w:rPr>
      <w:t>EE</w:t>
    </w:r>
    <w:r w:rsidR="00FE20B4">
      <w:rPr>
        <w:rFonts w:ascii="Palatino" w:hAnsi="Palatino"/>
      </w:rPr>
      <w:t>3</w:t>
    </w:r>
    <w:r w:rsidR="007A488E">
      <w:rPr>
        <w:rFonts w:ascii="Palatino" w:hAnsi="Palatino"/>
      </w:rPr>
      <w:t>70</w:t>
    </w:r>
    <w:r w:rsidR="00FE20B4">
      <w:rPr>
        <w:rFonts w:ascii="Palatino" w:hAnsi="Palatino"/>
      </w:rPr>
      <w:t>0</w:t>
    </w:r>
    <w:r w:rsidRPr="00F42AD4">
      <w:rPr>
        <w:rFonts w:ascii="Palatino" w:hAnsi="Palatino"/>
      </w:rPr>
      <w:t xml:space="preserve"> </w:t>
    </w:r>
    <w:r w:rsidR="00FE20B4">
      <w:rPr>
        <w:rFonts w:ascii="Palatino" w:hAnsi="Palatino"/>
      </w:rPr>
      <w:t>Introduction to Machine Learning</w:t>
    </w:r>
    <w:r w:rsidRPr="00F42AD4">
      <w:rPr>
        <w:rFonts w:ascii="Palatino" w:hAnsi="Palatino"/>
      </w:rPr>
      <w:t xml:space="preserve">    </w:t>
    </w:r>
    <w:r>
      <w:rPr>
        <w:rFonts w:ascii="Palatino" w:hAnsi="Palatino"/>
      </w:rPr>
      <w:t xml:space="preserve">        </w:t>
    </w:r>
    <w:r w:rsidR="00FE20B4">
      <w:rPr>
        <w:rFonts w:ascii="Palatino" w:hAnsi="Palatino"/>
      </w:rPr>
      <w:t xml:space="preserve">  </w:t>
    </w:r>
    <w:r>
      <w:rPr>
        <w:rFonts w:ascii="Palatino" w:hAnsi="Palatino"/>
      </w:rPr>
      <w:t xml:space="preserve">      </w:t>
    </w:r>
    <w:r w:rsidRPr="00F42AD4">
      <w:rPr>
        <w:rFonts w:ascii="Palatino" w:hAnsi="Palatino"/>
      </w:rPr>
      <w:t xml:space="preserve">               </w:t>
    </w:r>
    <w:r w:rsidR="00FE20B4">
      <w:rPr>
        <w:rFonts w:ascii="Palatino" w:hAnsi="Palatino"/>
      </w:rPr>
      <w:t xml:space="preserve">   </w:t>
    </w:r>
    <w:r w:rsidRPr="00F42AD4">
      <w:rPr>
        <w:rFonts w:ascii="Palatino" w:hAnsi="Palatino"/>
      </w:rPr>
      <w:t xml:space="preserve">                        </w:t>
    </w:r>
    <w:r w:rsidRPr="00F42AD4">
      <w:rPr>
        <w:rStyle w:val="PageNumber"/>
        <w:rFonts w:ascii="Palatino" w:hAnsi="Palatino"/>
      </w:rPr>
      <w:fldChar w:fldCharType="begin"/>
    </w:r>
    <w:r w:rsidRPr="00F42AD4">
      <w:rPr>
        <w:rStyle w:val="PageNumber"/>
        <w:rFonts w:ascii="Palatino" w:hAnsi="Palatino"/>
      </w:rPr>
      <w:instrText xml:space="preserve"> PAGE </w:instrText>
    </w:r>
    <w:r w:rsidRPr="00F42AD4">
      <w:rPr>
        <w:rStyle w:val="PageNumber"/>
        <w:rFonts w:ascii="Palatino" w:hAnsi="Palatino"/>
      </w:rPr>
      <w:fldChar w:fldCharType="separate"/>
    </w:r>
    <w:r w:rsidR="00623630">
      <w:rPr>
        <w:rStyle w:val="PageNumber"/>
        <w:rFonts w:ascii="Palatino" w:hAnsi="Palatino"/>
        <w:noProof/>
      </w:rPr>
      <w:t>1</w:t>
    </w:r>
    <w:r w:rsidRPr="00F42AD4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081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A1A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F1C0A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70D45065"/>
    <w:multiLevelType w:val="hybridMultilevel"/>
    <w:tmpl w:val="1852709A"/>
    <w:lvl w:ilvl="0" w:tplc="04090009">
      <w:start w:val="1"/>
      <w:numFmt w:val="bullet"/>
      <w:lvlText w:val="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4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23"/>
  </w:num>
  <w:num w:numId="5">
    <w:abstractNumId w:val="20"/>
  </w:num>
  <w:num w:numId="6">
    <w:abstractNumId w:val="10"/>
  </w:num>
  <w:num w:numId="7">
    <w:abstractNumId w:val="14"/>
  </w:num>
  <w:num w:numId="8">
    <w:abstractNumId w:val="18"/>
  </w:num>
  <w:num w:numId="9">
    <w:abstractNumId w:val="7"/>
  </w:num>
  <w:num w:numId="10">
    <w:abstractNumId w:val="5"/>
  </w:num>
  <w:num w:numId="11">
    <w:abstractNumId w:val="8"/>
  </w:num>
  <w:num w:numId="12">
    <w:abstractNumId w:val="25"/>
  </w:num>
  <w:num w:numId="13">
    <w:abstractNumId w:val="11"/>
  </w:num>
  <w:num w:numId="14">
    <w:abstractNumId w:val="4"/>
  </w:num>
  <w:num w:numId="15">
    <w:abstractNumId w:val="22"/>
  </w:num>
  <w:num w:numId="16">
    <w:abstractNumId w:val="24"/>
  </w:num>
  <w:num w:numId="17">
    <w:abstractNumId w:val="17"/>
  </w:num>
  <w:num w:numId="18">
    <w:abstractNumId w:val="12"/>
  </w:num>
  <w:num w:numId="19">
    <w:abstractNumId w:val="9"/>
  </w:num>
  <w:num w:numId="20">
    <w:abstractNumId w:val="13"/>
  </w:num>
  <w:num w:numId="21">
    <w:abstractNumId w:val="3"/>
  </w:num>
  <w:num w:numId="22">
    <w:abstractNumId w:val="21"/>
  </w:num>
  <w:num w:numId="23">
    <w:abstractNumId w:val="2"/>
  </w:num>
  <w:num w:numId="24">
    <w:abstractNumId w:val="19"/>
  </w:num>
  <w:num w:numId="25">
    <w:abstractNumId w:val="0"/>
  </w:num>
  <w:num w:numId="26">
    <w:abstractNumId w:val="1"/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1C5E41"/>
    <w:rsid w:val="00225231"/>
    <w:rsid w:val="002B0EEE"/>
    <w:rsid w:val="003B0B7E"/>
    <w:rsid w:val="003D6585"/>
    <w:rsid w:val="00420391"/>
    <w:rsid w:val="00432BE1"/>
    <w:rsid w:val="004749B6"/>
    <w:rsid w:val="00505AB5"/>
    <w:rsid w:val="00555601"/>
    <w:rsid w:val="00617D3E"/>
    <w:rsid w:val="00623630"/>
    <w:rsid w:val="0067624F"/>
    <w:rsid w:val="006B273D"/>
    <w:rsid w:val="006D3E56"/>
    <w:rsid w:val="006E5795"/>
    <w:rsid w:val="007A488E"/>
    <w:rsid w:val="007A79CC"/>
    <w:rsid w:val="008675DF"/>
    <w:rsid w:val="00950DC8"/>
    <w:rsid w:val="00A50EC8"/>
    <w:rsid w:val="00BE5FA5"/>
    <w:rsid w:val="00CC3E5D"/>
    <w:rsid w:val="00CD7A83"/>
    <w:rsid w:val="00CE1584"/>
    <w:rsid w:val="00D159AC"/>
    <w:rsid w:val="00E26987"/>
    <w:rsid w:val="00E37CB2"/>
    <w:rsid w:val="00EC4E6C"/>
    <w:rsid w:val="00F41987"/>
    <w:rsid w:val="00FE20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9663A"/>
  <w14:defaultImageDpi w14:val="300"/>
  <w15:docId w15:val="{A7C4E95B-643F-1D4A-9763-DD8347E7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CC"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DFKai-SB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DFKai-SB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DFKai-SB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DFKai-SB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DFKai-SB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MingLiU" w:eastAsia="MingLiU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MingLiU" w:eastAsia="MingLiU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MingLiU" w:eastAsia="MingLiU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DFKai-SB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DFKai-SB" w:eastAsia="DFKai-SB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DFKai-SB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DFKai-SB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DFKai-SB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DFKai-SB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DFKai-SB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DFKai-SB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PMingLiU" w:eastAsia="DFKai-SB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DFKai-SB" w:eastAsia="DFKai-SB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DFKai-SB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DFKai-SB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DFKai-SB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30"/>
    <w:rPr>
      <w:rFonts w:ascii="Lucida Grande" w:hAnsi="Lucida Grande" w:cs="Lucida Grande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Settings\hp\Application Data\Microsoft\Templates\ITRI_CCL.dot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馬席彬</cp:lastModifiedBy>
  <cp:revision>3</cp:revision>
  <cp:lastPrinted>2009-02-10T06:07:00Z</cp:lastPrinted>
  <dcterms:created xsi:type="dcterms:W3CDTF">2020-11-29T11:27:00Z</dcterms:created>
  <dcterms:modified xsi:type="dcterms:W3CDTF">2020-11-29T11:27:00Z</dcterms:modified>
</cp:coreProperties>
</file>